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3BEA678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82993B4" w:rsidR="00547F36" w:rsidRPr="001E6010" w:rsidRDefault="00024998">
            <w:pPr>
              <w:pStyle w:val="Informazionisullostudente"/>
            </w:pPr>
            <w:r>
              <w:t>Maria Chiara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E722C6D" w:rsidR="00547F36" w:rsidRPr="001E6010" w:rsidRDefault="00024998">
            <w:pPr>
              <w:pStyle w:val="Informazionisullostudente"/>
            </w:pPr>
            <w:r>
              <w:t>Colla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765BC05" w:rsidR="00547F36" w:rsidRPr="001E6010" w:rsidRDefault="00024998">
            <w:pPr>
              <w:pStyle w:val="Informazionisullostudente"/>
            </w:pPr>
            <w:r>
              <w:t>02/04/2021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0FEAE987" w:rsidR="00225A62" w:rsidRDefault="003A4A56" w:rsidP="006234C7">
      <w:pPr>
        <w:pStyle w:val="ListParagraph"/>
        <w:numPr>
          <w:ilvl w:val="0"/>
          <w:numId w:val="19"/>
        </w:numPr>
      </w:pPr>
      <w:r>
        <w:t>Descrivere le modalità per ritornare più valori da un metodo in C#</w:t>
      </w:r>
      <w:r w:rsidR="00024998">
        <w:br/>
        <w:t xml:space="preserve">Per ritornare più di un valore da un metodo in C# è possibile utilizzare: </w:t>
      </w:r>
      <w:r w:rsidR="00024998">
        <w:br/>
        <w:t>- la keyword out, che ritorna un valore aggiuntivo a quello del return</w:t>
      </w:r>
      <w:r w:rsidR="00630A38">
        <w:t xml:space="preserve"> o un</w:t>
      </w:r>
      <w:r w:rsidR="006E7AF9">
        <w:t xml:space="preserve"> valore per le funzioni void,</w:t>
      </w:r>
      <w:r w:rsidR="00024998">
        <w:br/>
        <w:t>- ritornare un’istanza di una classe, facendo ritornare</w:t>
      </w:r>
      <w:r w:rsidR="006E7AF9">
        <w:t xml:space="preserve"> così</w:t>
      </w:r>
      <w:r w:rsidR="00024998">
        <w:t xml:space="preserve"> tutti i suo campi e le proprietà</w:t>
      </w:r>
      <w:r w:rsidR="006E7AF9">
        <w:t>,</w:t>
      </w:r>
      <w:r w:rsidR="00024998">
        <w:br/>
        <w:t>- ritornare un’array, un generics o una colle</w:t>
      </w:r>
      <w:r w:rsidR="006E7AF9">
        <w:t>ctions</w:t>
      </w:r>
      <w:r w:rsidR="00024998">
        <w:t xml:space="preserve"> per ritornare una collezione di valori</w:t>
      </w:r>
      <w:r w:rsidR="006E7AF9">
        <w:t>,</w:t>
      </w:r>
      <w:r w:rsidR="00024998">
        <w:br/>
        <w:t>- oppure ritornare una tupla, una collazione d</w:t>
      </w:r>
      <w:r w:rsidR="006E7AF9">
        <w:t>i valori</w:t>
      </w:r>
      <w:r w:rsidR="00024998">
        <w:t xml:space="preserve"> che possono avere tipo diverso, con un massimo di 8 elementi, oppure utilizzare una tupla avente come elementi delle altre tuple per ritornare più valori.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489D0D2F" w:rsidR="006234C7" w:rsidRDefault="00D96C9C" w:rsidP="006234C7">
      <w:pPr>
        <w:pStyle w:val="ListParagraph"/>
        <w:numPr>
          <w:ilvl w:val="0"/>
          <w:numId w:val="19"/>
        </w:numPr>
      </w:pPr>
      <w:r>
        <w:t>Descrivere le due tipologie di casting tra tipi in C#</w:t>
      </w:r>
      <w:r w:rsidR="00D45B09">
        <w:br/>
        <w:t>Il cast permette di convertire un tipo in un’altro tipo</w:t>
      </w:r>
      <w:r w:rsidR="00630A38">
        <w:t xml:space="preserve"> (in caso di incompatibilità verrà generata un’eccezione)</w:t>
      </w:r>
      <w:r w:rsidR="00D45B09">
        <w:t>, in C# esistono due tipi di cast:</w:t>
      </w:r>
      <w:r w:rsidR="00D45B09">
        <w:br/>
        <w:t xml:space="preserve">- </w:t>
      </w:r>
      <w:r w:rsidR="00630A38">
        <w:t xml:space="preserve">Cast implicito: quando </w:t>
      </w:r>
      <w:r w:rsidR="006E7AF9">
        <w:t xml:space="preserve">si </w:t>
      </w:r>
      <w:r w:rsidR="00630A38">
        <w:t>pass</w:t>
      </w:r>
      <w:r w:rsidR="006E7AF9">
        <w:t>a</w:t>
      </w:r>
      <w:r w:rsidR="00630A38">
        <w:t xml:space="preserve"> da un tipo specifico a uno più generico, la conversione ha sempre successo e non </w:t>
      </w:r>
      <w:r w:rsidR="006E7AF9">
        <w:t xml:space="preserve">si </w:t>
      </w:r>
      <w:r w:rsidR="00630A38">
        <w:t>avr</w:t>
      </w:r>
      <w:r w:rsidR="006E7AF9">
        <w:t>à</w:t>
      </w:r>
      <w:r w:rsidR="00630A38">
        <w:t xml:space="preserve"> una perdita di dati, non è richiesta una sintassi particolare (es. int a = 123456; long b = a;)</w:t>
      </w:r>
      <w:r w:rsidR="00630A38">
        <w:br/>
        <w:t xml:space="preserve">- Cast esplicito: quando </w:t>
      </w:r>
      <w:r w:rsidR="006E7AF9">
        <w:t xml:space="preserve">si </w:t>
      </w:r>
      <w:r w:rsidR="00630A38">
        <w:t>pass</w:t>
      </w:r>
      <w:r w:rsidR="006E7AF9">
        <w:t>a</w:t>
      </w:r>
      <w:r w:rsidR="00630A38">
        <w:t xml:space="preserve"> da</w:t>
      </w:r>
      <w:r w:rsidR="006E7AF9">
        <w:t xml:space="preserve"> un</w:t>
      </w:r>
      <w:r w:rsidR="00630A38">
        <w:t xml:space="preserve"> tipo generale a </w:t>
      </w:r>
      <w:r w:rsidR="006E7AF9">
        <w:t>uno</w:t>
      </w:r>
      <w:r w:rsidR="00630A38">
        <w:t xml:space="preserve"> più specifico, la conversione potrebbe non avvenire o si potrebbe avere una perdita di dati, è richiesta una sintassi specifica: il valore che si vuole convertire deve essere preceduto dal tipo in cui si vuole convertirlo </w:t>
      </w:r>
      <w:r w:rsidR="006E7AF9">
        <w:t>racchiuso tra</w:t>
      </w:r>
      <w:r w:rsidR="00630A38">
        <w:t xml:space="preserve"> le parentesi tonde </w:t>
      </w:r>
      <w:r w:rsidR="006E7AF9">
        <w:br/>
      </w:r>
      <w:r w:rsidR="00630A38">
        <w:t xml:space="preserve">(es. </w:t>
      </w:r>
      <w:r w:rsidR="006E7AF9">
        <w:t>d</w:t>
      </w:r>
      <w:r w:rsidR="00630A38">
        <w:t>ouble a = 10.29; int b = (int)a, in questo caso perderò la parte decimale del numero).</w:t>
      </w:r>
      <w:r w:rsidR="00630A38">
        <w:br/>
        <w:t xml:space="preserve">L’utente può anche definire delle sue operazioni di casting, sia implicito che esplicito, come parametro si mette il tipo da cui si </w:t>
      </w:r>
      <w:r w:rsidR="006E7AF9">
        <w:t xml:space="preserve">vuole </w:t>
      </w:r>
      <w:r w:rsidR="00630A38">
        <w:t>part</w:t>
      </w:r>
      <w:r w:rsidR="006E7AF9">
        <w:t xml:space="preserve">ire, </w:t>
      </w:r>
      <w:r w:rsidR="00630A38">
        <w:t>nell</w:t>
      </w:r>
      <w:r w:rsidR="006E7AF9">
        <w:t>’</w:t>
      </w:r>
      <w:r w:rsidR="00630A38">
        <w:t>implementazione e come tipo di ritorn</w:t>
      </w:r>
      <w:r w:rsidR="006E7AF9">
        <w:t>o</w:t>
      </w:r>
      <w:r w:rsidR="00630A38">
        <w:t xml:space="preserve"> della funzione il tipo in cui si vuole convertirlo (devono avere un senso logico), nell’implementazione bisogna andare a compensare le caratteristiche che il tipo di partenza non ha rispetto al tipo di arrivo.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07239EE6" w14:textId="3411F03E" w:rsidR="00024998" w:rsidRPr="00024998" w:rsidRDefault="003A4A56" w:rsidP="00D02874">
      <w:pPr>
        <w:pStyle w:val="ListParagraph"/>
        <w:numPr>
          <w:ilvl w:val="0"/>
          <w:numId w:val="19"/>
        </w:numPr>
      </w:pPr>
      <w:r>
        <w:t xml:space="preserve">Quali sono gli utilizzi della keywork </w:t>
      </w:r>
      <w:r w:rsidRPr="003A4A56">
        <w:rPr>
          <w:rFonts w:ascii="Consolas" w:hAnsi="Consolas"/>
        </w:rPr>
        <w:t>static</w:t>
      </w:r>
      <w:r>
        <w:t>?</w:t>
      </w:r>
      <w:r w:rsidR="00024998">
        <w:br/>
        <w:t>La keyword ‘static’ può essere utilizzata per le classi</w:t>
      </w:r>
      <w:r w:rsidR="00D02874">
        <w:t xml:space="preserve">, </w:t>
      </w:r>
      <w:r w:rsidR="00024998">
        <w:t>i metodi</w:t>
      </w:r>
      <w:r w:rsidR="00D02874">
        <w:t xml:space="preserve"> e le proprietà</w:t>
      </w:r>
      <w:r w:rsidR="00024998">
        <w:t>:</w:t>
      </w:r>
      <w:r w:rsidR="00024998">
        <w:br/>
        <w:t xml:space="preserve">- </w:t>
      </w:r>
      <w:r w:rsidR="00D02874">
        <w:t>Una classe viene definita statica quando non deve essere istanziata, ma sarà solo possibile usare i suoi metodi o le sue proprietà utilizzando il nome della classe stessa,</w:t>
      </w:r>
      <w:r w:rsidR="00D02874">
        <w:br/>
      </w:r>
      <w:r w:rsidR="00D02874">
        <w:lastRenderedPageBreak/>
        <w:t>- Un metodo viene definito statico quando per chiamarlo bisogna utilizzare il nome della classe.nomeMetodo, senza dover istanziare un oggetto di quella classe,</w:t>
      </w:r>
      <w:r w:rsidR="00D02874">
        <w:br/>
        <w:t>- Una proprietà è statica quando non dipende dall’istanza, per esempio quando si ha un ID/Codice numerico e lo si vuole aumentare per ogni istanza creata della classe, solitamente si utilizza un campo statico per poter tenere aggiornato l’ID/Codice per tutte le istanze.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2EFA0397" w14:textId="6BC1CD15" w:rsidR="00D02874" w:rsidRDefault="003A4A56" w:rsidP="00D45B09">
      <w:pPr>
        <w:pStyle w:val="ListParagraph"/>
        <w:numPr>
          <w:ilvl w:val="0"/>
          <w:numId w:val="19"/>
        </w:numPr>
      </w:pPr>
      <w:r>
        <w:t xml:space="preserve">Descrivere le </w:t>
      </w:r>
      <w:r w:rsidR="007313B2">
        <w:t>differenze tra le interfacce utilizzabili per le collection</w:t>
      </w:r>
      <w:r w:rsidR="00D02874">
        <w:br/>
        <w:t xml:space="preserve">Di interfacce </w:t>
      </w:r>
      <w:r w:rsidR="009655F4">
        <w:t>di Collection ce ne sono tante e ognuna con i propri metodi:</w:t>
      </w:r>
      <w:r w:rsidR="009655F4">
        <w:br/>
        <w:t>- IEnumerable: è l’interfaccia più generale, consento l’uso del foreach (la possibilità di accedere all’elemento successivo),</w:t>
      </w:r>
      <w:r w:rsidR="009655F4">
        <w:br/>
        <w:t xml:space="preserve">- IList: da la possibilità di utilizzare i metodi: </w:t>
      </w:r>
      <w:r w:rsidR="006E7AF9">
        <w:t>I</w:t>
      </w:r>
      <w:r w:rsidR="009655F4">
        <w:t xml:space="preserve">nsert, </w:t>
      </w:r>
      <w:r w:rsidR="006E7AF9">
        <w:t>R</w:t>
      </w:r>
      <w:r w:rsidR="009655F4">
        <w:t>emoveAt</w:t>
      </w:r>
      <w:r w:rsidR="006E7AF9">
        <w:t>,</w:t>
      </w:r>
      <w:r w:rsidR="009655F4">
        <w:t xml:space="preserve"> perchè ha le posizione degli elementi ben definiti ed è possibile accedervi tramite indici,</w:t>
      </w:r>
      <w:r w:rsidR="009655F4">
        <w:br/>
        <w:t>- IDictionary: salva gli elementi in forma chiave-valore, ogni chiave deve essere unica e può essere associata a un solo elemento</w:t>
      </w:r>
      <w:r w:rsidR="006E7AF9">
        <w:t>,</w:t>
      </w:r>
      <w:r w:rsidR="009655F4">
        <w:br/>
        <w:t>- ILookUP: salva come idictionary gli elementi in chiave-valore ma permette di avere più elementi per una sola chiave,</w:t>
      </w:r>
      <w:r w:rsidR="009655F4">
        <w:br/>
        <w:t>- ICollection: introduce l’uso di Add, Remove, Clear, Count,</w:t>
      </w:r>
      <w:r w:rsidR="009655F4">
        <w:br/>
        <w:t>-ISet: rappresente un vero e proprio insieme, per questo non accetta duplicati, e può eseguire operazioni insiemistiche tipo: unione e intersezione,</w:t>
      </w:r>
      <w:r w:rsidR="009655F4">
        <w:br/>
        <w:t>-IComparer: permette di comparare i tipi della collezione per poterne stabilire un ordine preciso</w:t>
      </w:r>
      <w:r w:rsidR="006E7AF9">
        <w:t>,</w:t>
      </w:r>
      <w:r w:rsidR="009655F4">
        <w:br/>
        <w:t xml:space="preserve">- IEqualityComparer: </w:t>
      </w:r>
      <w:r w:rsidR="00D45B09">
        <w:t>simile a icomparer ma compara le chiavi degli elementi.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5C85B02E" w:rsidR="006234C7" w:rsidRDefault="003A4A56" w:rsidP="00482857">
      <w:pPr>
        <w:pStyle w:val="ListParagraph"/>
        <w:numPr>
          <w:ilvl w:val="0"/>
          <w:numId w:val="19"/>
        </w:numPr>
      </w:pPr>
      <w:r>
        <w:t>Cos</w:t>
      </w:r>
      <w:r w:rsidR="002B51AD">
        <w:t>’</w:t>
      </w:r>
      <w:r>
        <w:t>è un Generic?</w:t>
      </w:r>
      <w:r w:rsidR="00D45B09">
        <w:br/>
        <w:t>Sono delle collezioni infinite di elementi che possono avere tipi diversi, consentono di scrivere classi e metodi indipendenti dal tipo.</w:t>
      </w:r>
      <w:r w:rsidR="00D45B09">
        <w:br/>
        <w:t>Permettono di inserire elementi di tipi diversi per evitare l’uso di object che creerebbe delle situazioni non sicure, questo è possibile perchè il compilatore in automatico riconosce il tipo dell’elemento inserito.</w:t>
      </w:r>
      <w:r w:rsidR="00D45B09">
        <w:br/>
        <w:t>è possibile creare una nuova classe generica, inserendoci anche delle regole relative al tipo di generics che si vuole utilizzare, con la possibilità di ereditare da un’altra classe e/o delle interfacce.</w:t>
      </w:r>
      <w:r w:rsidR="00D45B09">
        <w:br/>
        <w:t>è possibile anche creare dei metodi generici specifici per una classe.</w:t>
      </w:r>
      <w:r w:rsidR="00D45B09">
        <w:br/>
        <w:t>i generics non possono assumere dei valori nulli, al massimo si utilizza la keyword default.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6F5802E2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classe </w:t>
      </w:r>
      <w:r w:rsidRPr="00482857">
        <w:rPr>
          <w:rFonts w:ascii="Consolas" w:hAnsi="Consolas"/>
          <w:color w:val="00B050"/>
        </w:rPr>
        <w:t>Account</w:t>
      </w:r>
      <w:r w:rsidRPr="00482857">
        <w:rPr>
          <w:color w:val="00B050"/>
        </w:rPr>
        <w:t xml:space="preserve"> </w:t>
      </w:r>
      <w:r w:rsidRPr="00482857">
        <w:t>per gestire un conto bancario</w:t>
      </w:r>
      <w:r w:rsidR="009E2BE0">
        <w:t>,</w:t>
      </w:r>
      <w:r w:rsidRPr="00482857">
        <w:t xml:space="preserve"> con le seguenti proprietà:</w:t>
      </w:r>
    </w:p>
    <w:p w14:paraId="01E57C0F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Numero di Conto</w:t>
      </w:r>
    </w:p>
    <w:p w14:paraId="5BD50F55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Nome della Banca</w:t>
      </w:r>
    </w:p>
    <w:p w14:paraId="17BA1F74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Saldo </w:t>
      </w:r>
    </w:p>
    <w:p w14:paraId="5A555B03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Lista di Movimenti </w:t>
      </w:r>
    </w:p>
    <w:p w14:paraId="41F3036E" w14:textId="255D3C6A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>Realizzare l’overload degli operatori + e – in modo che sia possibile aggiungere movimenti attivi e passivi alla lista dei movimenti (</w:t>
      </w:r>
      <w:r w:rsidRPr="00482857">
        <w:rPr>
          <w:u w:val="single"/>
        </w:rPr>
        <w:t xml:space="preserve">l’overload dovrà anche occuparsi di aggiornare il Saldo 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77777777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 metodo </w:t>
      </w:r>
      <w:r w:rsidRPr="00482857">
        <w:rPr>
          <w:rFonts w:ascii="Consolas" w:hAnsi="Consolas"/>
        </w:rPr>
        <w:t>Statement()</w:t>
      </w:r>
      <w:r w:rsidRPr="00482857">
        <w:t xml:space="preserve"> che stampi i dati del conto, inclusa la lista dei movimenti</w:t>
      </w:r>
    </w:p>
    <w:p w14:paraId="3E4EB911" w14:textId="77777777" w:rsidR="00482857" w:rsidRPr="00B444E5" w:rsidRDefault="00482857" w:rsidP="00482857">
      <w:pPr>
        <w:pStyle w:val="ListParagraph"/>
        <w:numPr>
          <w:ilvl w:val="0"/>
          <w:numId w:val="23"/>
        </w:numPr>
      </w:pPr>
      <w:r w:rsidRPr="00482857">
        <w:t>Realizzare una gerarchia di classi per rappresentare movimenti bancari (</w:t>
      </w:r>
      <w:r w:rsidRPr="00B444E5">
        <w:rPr>
          <w:rFonts w:ascii="Consolas" w:hAnsi="Consolas"/>
          <w:color w:val="00B050"/>
        </w:rPr>
        <w:t>Movement</w:t>
      </w:r>
      <w:r w:rsidRPr="00482857">
        <w:t xml:space="preserve">). Tutte le classi avranno le proprietà </w:t>
      </w:r>
    </w:p>
    <w:p w14:paraId="6D1E8C8D" w14:textId="77777777" w:rsidR="00482857" w:rsidRPr="00482857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Importo</w:t>
      </w:r>
    </w:p>
    <w:p w14:paraId="4802F316" w14:textId="77777777" w:rsidR="00482857" w:rsidRPr="00482857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del Movimento</w:t>
      </w:r>
    </w:p>
    <w:p w14:paraId="34346231" w14:textId="77777777" w:rsidR="00482857" w:rsidRPr="00482857" w:rsidRDefault="00482857" w:rsidP="00B444E5">
      <w:pPr>
        <w:pStyle w:val="ListParagraph"/>
        <w:numPr>
          <w:ilvl w:val="1"/>
          <w:numId w:val="23"/>
        </w:numPr>
      </w:pPr>
      <w:r w:rsidRPr="00482857">
        <w:t>Realizzare le classi che rappresentano:</w:t>
      </w:r>
    </w:p>
    <w:p w14:paraId="58A7CB6A" w14:textId="77777777" w:rsidR="00482857" w:rsidRPr="00482857" w:rsidRDefault="00482857" w:rsidP="009E2BE0">
      <w:pPr>
        <w:pStyle w:val="ListParagraph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CashMovement</w:t>
      </w:r>
      <w:r w:rsidRPr="00482857">
        <w:t xml:space="preserve">, con la proprietà aggiuntiva </w:t>
      </w:r>
      <w:r w:rsidRPr="00482857">
        <w:rPr>
          <w:i/>
          <w:iCs/>
        </w:rPr>
        <w:t>Esecutore</w:t>
      </w:r>
    </w:p>
    <w:p w14:paraId="383384A4" w14:textId="77777777" w:rsidR="00482857" w:rsidRPr="00482857" w:rsidRDefault="00482857" w:rsidP="00482857">
      <w:pPr>
        <w:pStyle w:val="ListParagraph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TransfertMovement</w:t>
      </w:r>
      <w:r w:rsidRPr="00482857">
        <w:t xml:space="preserve">, con le proprietà aggiuntive </w:t>
      </w:r>
      <w:r w:rsidRPr="00482857">
        <w:rPr>
          <w:i/>
          <w:iCs/>
        </w:rPr>
        <w:t>Banca d’Origine</w:t>
      </w:r>
      <w:r w:rsidRPr="00482857">
        <w:t xml:space="preserve"> e </w:t>
      </w:r>
      <w:r w:rsidRPr="00482857">
        <w:rPr>
          <w:i/>
          <w:iCs/>
        </w:rPr>
        <w:t>Banca Destinazione</w:t>
      </w:r>
    </w:p>
    <w:p w14:paraId="2B7446F8" w14:textId="77777777" w:rsidR="00482857" w:rsidRPr="00482857" w:rsidRDefault="00482857" w:rsidP="00482857">
      <w:pPr>
        <w:pStyle w:val="ListParagraph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CreditCardMovement</w:t>
      </w:r>
      <w:r w:rsidRPr="00482857">
        <w:t xml:space="preserve">, con le proprietà aggiuntive </w:t>
      </w:r>
      <w:r w:rsidRPr="00482857">
        <w:rPr>
          <w:i/>
          <w:iCs/>
        </w:rPr>
        <w:t>Tipo</w:t>
      </w:r>
      <w:r w:rsidRPr="00482857">
        <w:t xml:space="preserve"> (enum con i valori AMEX, VISA, MASTERCARD, OTHER) e </w:t>
      </w:r>
      <w:r w:rsidRPr="00482857">
        <w:rPr>
          <w:i/>
          <w:iCs/>
        </w:rPr>
        <w:t>Numero di Carta</w:t>
      </w:r>
    </w:p>
    <w:p w14:paraId="746B11D6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4BA87333" w14:textId="77777777" w:rsidR="00482857" w:rsidRPr="00482857" w:rsidRDefault="00482857" w:rsidP="00482857">
      <w:pPr>
        <w:pStyle w:val="ListParagraph"/>
        <w:numPr>
          <w:ilvl w:val="0"/>
          <w:numId w:val="23"/>
        </w:numPr>
        <w:rPr>
          <w:lang w:val="en-US"/>
        </w:rPr>
      </w:pPr>
      <w:r w:rsidRPr="00482857">
        <w:t>Realizzare una Console app che</w:t>
      </w:r>
    </w:p>
    <w:p w14:paraId="18583AA8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t>Crei un nuovo Account</w:t>
      </w:r>
    </w:p>
    <w:p w14:paraId="0BCEEB51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Permetta di inserire diversi tipi di Movimenti (input dall'utente)</w:t>
      </w:r>
    </w:p>
    <w:p w14:paraId="01C6AF60" w14:textId="1C264351" w:rsidR="00E64138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Stampi i dati del conto e i movimenti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64504" w14:textId="77777777" w:rsidR="009D1C09" w:rsidRDefault="009D1C0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B67E1A3" w14:textId="77777777" w:rsidR="009D1C09" w:rsidRDefault="009D1C0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AFEC9" w14:textId="77777777" w:rsidR="000E5177" w:rsidRDefault="000E5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1A39D" w14:textId="77777777" w:rsidR="000E5177" w:rsidRDefault="000E5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E932A" w14:textId="77777777" w:rsidR="009D1C09" w:rsidRDefault="009D1C0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F30FCBB" w14:textId="77777777" w:rsidR="009D1C09" w:rsidRDefault="009D1C0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04010" w14:textId="77777777" w:rsidR="000E5177" w:rsidRDefault="000E5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AB1B6" w14:textId="77777777" w:rsidR="000E5177" w:rsidRDefault="000E5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86FAB" w14:textId="77777777" w:rsidR="000E5177" w:rsidRDefault="000E5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24998"/>
    <w:rsid w:val="0008558D"/>
    <w:rsid w:val="00085B54"/>
    <w:rsid w:val="00087B65"/>
    <w:rsid w:val="000E471B"/>
    <w:rsid w:val="000E5177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45F9"/>
    <w:rsid w:val="005808D9"/>
    <w:rsid w:val="00595838"/>
    <w:rsid w:val="005A2070"/>
    <w:rsid w:val="005F0659"/>
    <w:rsid w:val="0062043C"/>
    <w:rsid w:val="006234C7"/>
    <w:rsid w:val="00630A38"/>
    <w:rsid w:val="00630A99"/>
    <w:rsid w:val="00645B57"/>
    <w:rsid w:val="00646C29"/>
    <w:rsid w:val="006A5B48"/>
    <w:rsid w:val="006E2140"/>
    <w:rsid w:val="006E3EC5"/>
    <w:rsid w:val="006E7AF9"/>
    <w:rsid w:val="006E7CC3"/>
    <w:rsid w:val="006F4A3F"/>
    <w:rsid w:val="0072454E"/>
    <w:rsid w:val="007313B2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655F4"/>
    <w:rsid w:val="0097786E"/>
    <w:rsid w:val="0099502D"/>
    <w:rsid w:val="009D1C09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2874"/>
    <w:rsid w:val="00D20C89"/>
    <w:rsid w:val="00D26666"/>
    <w:rsid w:val="00D40B1D"/>
    <w:rsid w:val="00D45B09"/>
    <w:rsid w:val="00D8241B"/>
    <w:rsid w:val="00D96C9C"/>
    <w:rsid w:val="00DA34E6"/>
    <w:rsid w:val="00DA5C84"/>
    <w:rsid w:val="00DB470B"/>
    <w:rsid w:val="00DB6D72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8EE9A-85D6-4F29-874D-1DA112250A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D4B5FA-498F-45E3-9B0F-577CA1C5C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169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Maria Chiara Colla (c)</cp:lastModifiedBy>
  <cp:revision>3</cp:revision>
  <cp:lastPrinted>2004-01-22T16:32:00Z</cp:lastPrinted>
  <dcterms:created xsi:type="dcterms:W3CDTF">2021-04-02T08:06:00Z</dcterms:created>
  <dcterms:modified xsi:type="dcterms:W3CDTF">2021-04-02T10:55:00Z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